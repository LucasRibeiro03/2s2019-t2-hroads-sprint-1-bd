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E77AB5">
                                    <w:pPr>
                                      <w:pStyle w:val="Subttulo1"/>
                                    </w:pPr>
                                    <w:r>
                                      <w:t>HROADS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E77AB5">
                              <w:pPr>
                                <w:pStyle w:val="Subttulo1"/>
                              </w:pPr>
                              <w:r>
                                <w:t>HROADS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A44689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A44689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4468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A4468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4468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A4468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5F15D1">
                  <w:rPr>
                    <w:noProof/>
                    <w:webHidden/>
                  </w:rPr>
                  <w:t>6</w:t>
                </w:r>
              </w:hyperlink>
            </w:p>
            <w:p w:rsidR="0046629B" w:rsidRDefault="00A4468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A4468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A4468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A4468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A4468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5F15D1">
                  <w:rPr>
                    <w:noProof/>
                    <w:webHidden/>
                  </w:rPr>
                  <w:t>8</w:t>
                </w:r>
              </w:hyperlink>
            </w:p>
            <w:p w:rsidR="0046629B" w:rsidRDefault="00A4468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DA19B6" w:rsidRDefault="00DE3EA9">
              <w:pPr>
                <w:sectPr w:rsidR="00DA19B6" w:rsidSect="007C7D98">
                  <w:headerReference w:type="even" r:id="rId11"/>
                  <w:headerReference w:type="default" r:id="rId12"/>
                  <w:footerReference w:type="even" r:id="rId13"/>
                  <w:footerReference w:type="default" r:id="rId14"/>
                  <w:headerReference w:type="first" r:id="rId15"/>
                  <w:footerReference w:type="first" r:id="rId16"/>
                  <w:pgSz w:w="11907" w:h="16839" w:code="9"/>
                  <w:pgMar w:top="1080" w:right="1440" w:bottom="1080" w:left="1440" w:header="720" w:footer="576" w:gutter="0"/>
                  <w:pgNumType w:start="0"/>
                  <w:cols w:space="720"/>
                  <w:titlePg/>
                  <w:docGrid w:linePitch="360"/>
                </w:sectPr>
              </w:pPr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01427C">
      <w:pPr>
        <w:pStyle w:val="cabealho1"/>
      </w:pPr>
      <w:bookmarkStart w:id="1" w:name="_Toc533767843"/>
      <w:r>
        <w:lastRenderedPageBreak/>
        <w:t>Resumo</w:t>
      </w:r>
      <w:bookmarkEnd w:id="1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2" w:name="_Toc533767844"/>
      <w:r>
        <w:t>Objetivos</w:t>
      </w:r>
      <w:bookmarkEnd w:id="2"/>
    </w:p>
    <w:p w:rsidR="004A0592" w:rsidRDefault="00661ABB">
      <w:r>
        <w:t xml:space="preserve">Este documento tem como objetivo demonstrar todas as funcionalidades </w:t>
      </w:r>
      <w:r w:rsidR="00E77AB5">
        <w:t>do jogo proposto pela empresa,</w:t>
      </w:r>
      <w:r>
        <w:t xml:space="preserve"> que visa demonstrar </w:t>
      </w:r>
      <w:r w:rsidR="00E77AB5">
        <w:t>toda mecânica e cardinalidade de cada personagem</w:t>
      </w:r>
    </w:p>
    <w:p w:rsidR="00DA19B6" w:rsidRDefault="0001427C">
      <w:pPr>
        <w:pStyle w:val="cabealho1"/>
      </w:pPr>
      <w:bookmarkStart w:id="3" w:name="_Toc533767845"/>
      <w:r>
        <w:t xml:space="preserve">Descrição do </w:t>
      </w:r>
      <w:r w:rsidR="00952E23">
        <w:t>projeto</w:t>
      </w:r>
      <w:bookmarkEnd w:id="3"/>
    </w:p>
    <w:p w:rsidR="00E77AB5" w:rsidRPr="00550C10" w:rsidRDefault="00E77AB5" w:rsidP="00E77AB5">
      <w:pPr>
        <w:jc w:val="both"/>
        <w:rPr>
          <w:rFonts w:asciiTheme="majorHAnsi" w:hAnsiTheme="majorHAnsi" w:cstheme="majorHAnsi"/>
        </w:rPr>
      </w:pPr>
      <w:bookmarkStart w:id="4" w:name="_Toc533767846"/>
    </w:p>
    <w:p w:rsidR="00E77AB5" w:rsidRPr="00550C10" w:rsidRDefault="00E77AB5" w:rsidP="00E77AB5">
      <w:pPr>
        <w:jc w:val="both"/>
        <w:rPr>
          <w:rFonts w:asciiTheme="majorHAnsi" w:hAnsiTheme="majorHAnsi" w:cstheme="majorHAnsi"/>
        </w:rPr>
      </w:pPr>
      <w:r w:rsidRPr="00550C10">
        <w:rPr>
          <w:rFonts w:asciiTheme="majorHAnsi" w:hAnsiTheme="majorHAnsi" w:cstheme="majorHAnsi"/>
        </w:rPr>
        <w:t xml:space="preserve">O personagem </w:t>
      </w:r>
      <w:proofErr w:type="spellStart"/>
      <w:r w:rsidRPr="00550C10">
        <w:rPr>
          <w:rFonts w:asciiTheme="majorHAnsi" w:hAnsiTheme="majorHAnsi" w:cstheme="majorHAnsi"/>
          <w:b/>
        </w:rPr>
        <w:t>DeuBug</w:t>
      </w:r>
      <w:proofErr w:type="spellEnd"/>
      <w:r w:rsidRPr="00550C10">
        <w:rPr>
          <w:rFonts w:asciiTheme="majorHAnsi" w:hAnsiTheme="majorHAnsi" w:cstheme="majorHAnsi"/>
        </w:rPr>
        <w:t xml:space="preserve"> é da </w:t>
      </w:r>
      <w:r w:rsidRPr="00550C10">
        <w:rPr>
          <w:rFonts w:asciiTheme="majorHAnsi" w:hAnsiTheme="majorHAnsi" w:cstheme="majorHAnsi"/>
          <w:color w:val="DF1010" w:themeColor="accent1" w:themeShade="BF"/>
        </w:rPr>
        <w:t xml:space="preserve">classe Bárbaro </w:t>
      </w:r>
      <w:r w:rsidRPr="00550C10">
        <w:rPr>
          <w:rFonts w:asciiTheme="majorHAnsi" w:hAnsiTheme="majorHAnsi" w:cstheme="majorHAnsi"/>
        </w:rPr>
        <w:t xml:space="preserve">que por sua vez possui uma habilidade de </w:t>
      </w:r>
      <w:r w:rsidRPr="00550C10">
        <w:rPr>
          <w:rFonts w:asciiTheme="majorHAnsi" w:hAnsiTheme="majorHAnsi" w:cstheme="majorHAnsi"/>
          <w:color w:val="E06B08" w:themeColor="accent6" w:themeShade="BF"/>
        </w:rPr>
        <w:t xml:space="preserve">ataque </w:t>
      </w:r>
      <w:r w:rsidRPr="00550C10">
        <w:rPr>
          <w:rFonts w:asciiTheme="majorHAnsi" w:hAnsiTheme="majorHAnsi" w:cstheme="majorHAnsi"/>
        </w:rPr>
        <w:t xml:space="preserve">chamada </w:t>
      </w:r>
      <w:r w:rsidRPr="00550C10">
        <w:rPr>
          <w:rFonts w:asciiTheme="majorHAnsi" w:hAnsiTheme="majorHAnsi" w:cstheme="majorHAnsi"/>
          <w:color w:val="E06B08" w:themeColor="accent6" w:themeShade="BF"/>
        </w:rPr>
        <w:t>Lança Mortal</w:t>
      </w:r>
      <w:r w:rsidRPr="00550C10">
        <w:rPr>
          <w:rFonts w:asciiTheme="majorHAnsi" w:hAnsiTheme="majorHAnsi" w:cstheme="majorHAnsi"/>
          <w:b/>
          <w:color w:val="E06B08" w:themeColor="accent6" w:themeShade="BF"/>
        </w:rPr>
        <w:t xml:space="preserve"> </w:t>
      </w:r>
      <w:r w:rsidRPr="00550C10">
        <w:rPr>
          <w:rFonts w:asciiTheme="majorHAnsi" w:hAnsiTheme="majorHAnsi" w:cstheme="majorHAnsi"/>
        </w:rPr>
        <w:t xml:space="preserve">e uma habilidade de </w:t>
      </w:r>
      <w:r w:rsidRPr="00550C10">
        <w:rPr>
          <w:rFonts w:asciiTheme="majorHAnsi" w:hAnsiTheme="majorHAnsi" w:cstheme="majorHAnsi"/>
          <w:color w:val="E06B08" w:themeColor="accent6" w:themeShade="BF"/>
        </w:rPr>
        <w:t xml:space="preserve">defesa </w:t>
      </w:r>
      <w:r w:rsidRPr="00550C10">
        <w:rPr>
          <w:rFonts w:asciiTheme="majorHAnsi" w:hAnsiTheme="majorHAnsi" w:cstheme="majorHAnsi"/>
        </w:rPr>
        <w:t xml:space="preserve">chamada </w:t>
      </w:r>
      <w:r w:rsidRPr="00550C10">
        <w:rPr>
          <w:rFonts w:asciiTheme="majorHAnsi" w:hAnsiTheme="majorHAnsi" w:cstheme="majorHAnsi"/>
          <w:color w:val="E06B08" w:themeColor="accent6" w:themeShade="BF"/>
        </w:rPr>
        <w:t>Escudo Supremo</w:t>
      </w:r>
      <w:r w:rsidRPr="00550C10">
        <w:rPr>
          <w:rFonts w:asciiTheme="majorHAnsi" w:hAnsiTheme="majorHAnsi" w:cstheme="majorHAnsi"/>
        </w:rPr>
        <w:t>.</w:t>
      </w:r>
    </w:p>
    <w:p w:rsidR="00E77AB5" w:rsidRPr="00550C10" w:rsidRDefault="00E77AB5" w:rsidP="00E77AB5">
      <w:pPr>
        <w:jc w:val="both"/>
        <w:rPr>
          <w:rFonts w:asciiTheme="majorHAnsi" w:hAnsiTheme="majorHAnsi" w:cstheme="majorHAnsi"/>
        </w:rPr>
      </w:pPr>
      <w:proofErr w:type="spellStart"/>
      <w:r w:rsidRPr="00550C10">
        <w:rPr>
          <w:rFonts w:asciiTheme="majorHAnsi" w:hAnsiTheme="majorHAnsi" w:cstheme="majorHAnsi"/>
        </w:rPr>
        <w:t>DeuBug</w:t>
      </w:r>
      <w:proofErr w:type="spellEnd"/>
      <w:r w:rsidRPr="00550C10">
        <w:rPr>
          <w:rFonts w:asciiTheme="majorHAnsi" w:hAnsiTheme="majorHAnsi" w:cstheme="majorHAnsi"/>
        </w:rPr>
        <w:t xml:space="preserve"> -&gt; classe Bárbaro </w:t>
      </w:r>
      <w:r w:rsidRPr="00550C10">
        <w:rPr>
          <w:rFonts w:asciiTheme="majorHAnsi" w:hAnsiTheme="majorHAnsi" w:cstheme="majorHAnsi"/>
        </w:rPr>
        <w:tab/>
        <w:t>-&gt; Lança Mortal</w:t>
      </w:r>
      <w:r w:rsidRPr="00550C10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550C10">
        <w:rPr>
          <w:rFonts w:asciiTheme="majorHAnsi" w:hAnsiTheme="majorHAnsi" w:cstheme="majorHAnsi"/>
        </w:rPr>
        <w:t>-&gt; ataque</w:t>
      </w:r>
    </w:p>
    <w:p w:rsidR="00E77AB5" w:rsidRPr="00550C10" w:rsidRDefault="00E77AB5" w:rsidP="00E77AB5">
      <w:pPr>
        <w:ind w:left="1416" w:firstLine="708"/>
        <w:jc w:val="both"/>
        <w:rPr>
          <w:rFonts w:asciiTheme="majorHAnsi" w:hAnsiTheme="majorHAnsi" w:cstheme="majorHAnsi"/>
        </w:rPr>
      </w:pPr>
      <w:r w:rsidRPr="00550C10">
        <w:rPr>
          <w:rFonts w:asciiTheme="majorHAnsi" w:hAnsiTheme="majorHAnsi" w:cstheme="majorHAnsi"/>
        </w:rPr>
        <w:t xml:space="preserve">-&gt; Escudo Supremo </w:t>
      </w:r>
      <w:r w:rsidRPr="00550C10">
        <w:rPr>
          <w:rFonts w:asciiTheme="majorHAnsi" w:hAnsiTheme="majorHAnsi" w:cstheme="majorHAnsi"/>
        </w:rPr>
        <w:tab/>
        <w:t>-&gt; defesa</w:t>
      </w:r>
    </w:p>
    <w:p w:rsidR="00E77AB5" w:rsidRPr="00550C10" w:rsidRDefault="00E77AB5" w:rsidP="00E77AB5">
      <w:pPr>
        <w:jc w:val="both"/>
        <w:rPr>
          <w:rFonts w:asciiTheme="majorHAnsi" w:hAnsiTheme="majorHAnsi" w:cstheme="majorHAnsi"/>
          <w:b/>
        </w:rPr>
      </w:pPr>
      <w:r w:rsidRPr="00550C10">
        <w:rPr>
          <w:rFonts w:asciiTheme="majorHAnsi" w:hAnsiTheme="majorHAnsi" w:cstheme="majorHAnsi"/>
        </w:rPr>
        <w:t xml:space="preserve">O personagem </w:t>
      </w:r>
      <w:proofErr w:type="spellStart"/>
      <w:r w:rsidRPr="00550C10">
        <w:rPr>
          <w:rFonts w:asciiTheme="majorHAnsi" w:hAnsiTheme="majorHAnsi" w:cstheme="majorHAnsi"/>
          <w:b/>
        </w:rPr>
        <w:t>BitBug</w:t>
      </w:r>
      <w:proofErr w:type="spellEnd"/>
      <w:r w:rsidRPr="00550C10">
        <w:rPr>
          <w:rFonts w:asciiTheme="majorHAnsi" w:hAnsiTheme="majorHAnsi" w:cstheme="majorHAnsi"/>
          <w:b/>
        </w:rPr>
        <w:t xml:space="preserve"> </w:t>
      </w:r>
      <w:r w:rsidRPr="00550C10">
        <w:rPr>
          <w:rFonts w:asciiTheme="majorHAnsi" w:hAnsiTheme="majorHAnsi" w:cstheme="majorHAnsi"/>
        </w:rPr>
        <w:t xml:space="preserve">é da </w:t>
      </w:r>
      <w:r w:rsidRPr="00550C10">
        <w:rPr>
          <w:rFonts w:asciiTheme="majorHAnsi" w:hAnsiTheme="majorHAnsi" w:cstheme="majorHAnsi"/>
          <w:color w:val="FFC000"/>
        </w:rPr>
        <w:t>classe Monge</w:t>
      </w:r>
      <w:r w:rsidRPr="00550C10">
        <w:rPr>
          <w:rFonts w:asciiTheme="majorHAnsi" w:hAnsiTheme="majorHAnsi" w:cstheme="majorHAnsi"/>
          <w:b/>
          <w:color w:val="FFC000"/>
        </w:rPr>
        <w:t xml:space="preserve"> </w:t>
      </w:r>
      <w:r w:rsidRPr="00550C10">
        <w:rPr>
          <w:rFonts w:asciiTheme="majorHAnsi" w:hAnsiTheme="majorHAnsi" w:cstheme="majorHAnsi"/>
        </w:rPr>
        <w:t xml:space="preserve">que por sua vez possui uma habilidade de </w:t>
      </w:r>
      <w:r w:rsidRPr="00550C10">
        <w:rPr>
          <w:rFonts w:asciiTheme="majorHAnsi" w:hAnsiTheme="majorHAnsi" w:cstheme="majorHAnsi"/>
          <w:color w:val="3E8799" w:themeColor="accent4" w:themeShade="BF"/>
        </w:rPr>
        <w:t>cura</w:t>
      </w:r>
      <w:r w:rsidRPr="00550C10">
        <w:rPr>
          <w:rFonts w:asciiTheme="majorHAnsi" w:hAnsiTheme="majorHAnsi" w:cstheme="majorHAnsi"/>
          <w:b/>
          <w:color w:val="3E8799" w:themeColor="accent4" w:themeShade="BF"/>
        </w:rPr>
        <w:t xml:space="preserve"> </w:t>
      </w:r>
      <w:r w:rsidRPr="00550C10">
        <w:rPr>
          <w:rFonts w:asciiTheme="majorHAnsi" w:hAnsiTheme="majorHAnsi" w:cstheme="majorHAnsi"/>
        </w:rPr>
        <w:t xml:space="preserve">chamada </w:t>
      </w:r>
      <w:r w:rsidRPr="00550C10">
        <w:rPr>
          <w:rFonts w:asciiTheme="majorHAnsi" w:hAnsiTheme="majorHAnsi" w:cstheme="majorHAnsi"/>
          <w:color w:val="3E8799" w:themeColor="accent4" w:themeShade="BF"/>
        </w:rPr>
        <w:t>Recuperar Vida</w:t>
      </w:r>
      <w:r w:rsidRPr="00550C10">
        <w:rPr>
          <w:rFonts w:asciiTheme="majorHAnsi" w:hAnsiTheme="majorHAnsi" w:cstheme="majorHAnsi"/>
          <w:b/>
          <w:color w:val="3E8799" w:themeColor="accent4" w:themeShade="BF"/>
        </w:rPr>
        <w:t xml:space="preserve"> </w:t>
      </w:r>
      <w:r w:rsidRPr="00550C10">
        <w:rPr>
          <w:rFonts w:asciiTheme="majorHAnsi" w:hAnsiTheme="majorHAnsi" w:cstheme="majorHAnsi"/>
        </w:rPr>
        <w:t xml:space="preserve">e uma habilidade de </w:t>
      </w:r>
      <w:r w:rsidRPr="00550C10">
        <w:rPr>
          <w:rFonts w:asciiTheme="majorHAnsi" w:hAnsiTheme="majorHAnsi" w:cstheme="majorHAnsi"/>
          <w:color w:val="3E8799" w:themeColor="accent4" w:themeShade="BF"/>
        </w:rPr>
        <w:t>defesa</w:t>
      </w:r>
      <w:r w:rsidRPr="00550C10">
        <w:rPr>
          <w:rFonts w:asciiTheme="majorHAnsi" w:hAnsiTheme="majorHAnsi" w:cstheme="majorHAnsi"/>
          <w:b/>
          <w:color w:val="3E8799" w:themeColor="accent4" w:themeShade="BF"/>
        </w:rPr>
        <w:t xml:space="preserve"> </w:t>
      </w:r>
      <w:r w:rsidRPr="00550C10">
        <w:rPr>
          <w:rFonts w:asciiTheme="majorHAnsi" w:hAnsiTheme="majorHAnsi" w:cstheme="majorHAnsi"/>
        </w:rPr>
        <w:t xml:space="preserve">chamada </w:t>
      </w:r>
      <w:r w:rsidRPr="00550C10">
        <w:rPr>
          <w:rFonts w:asciiTheme="majorHAnsi" w:hAnsiTheme="majorHAnsi" w:cstheme="majorHAnsi"/>
          <w:color w:val="3E8799" w:themeColor="accent4" w:themeShade="BF"/>
        </w:rPr>
        <w:t>Escudo Supremo</w:t>
      </w:r>
      <w:r w:rsidRPr="00550C10">
        <w:rPr>
          <w:rFonts w:asciiTheme="majorHAnsi" w:hAnsiTheme="majorHAnsi" w:cstheme="majorHAnsi"/>
          <w:b/>
        </w:rPr>
        <w:t>.</w:t>
      </w:r>
    </w:p>
    <w:p w:rsidR="00E77AB5" w:rsidRPr="00550C10" w:rsidRDefault="00E77AB5" w:rsidP="00E77AB5">
      <w:pPr>
        <w:jc w:val="both"/>
        <w:rPr>
          <w:rFonts w:asciiTheme="majorHAnsi" w:hAnsiTheme="majorHAnsi" w:cstheme="majorHAnsi"/>
        </w:rPr>
      </w:pPr>
      <w:proofErr w:type="spellStart"/>
      <w:r w:rsidRPr="00550C10">
        <w:rPr>
          <w:rFonts w:asciiTheme="majorHAnsi" w:hAnsiTheme="majorHAnsi" w:cstheme="majorHAnsi"/>
        </w:rPr>
        <w:t>BitBug</w:t>
      </w:r>
      <w:proofErr w:type="spellEnd"/>
      <w:r w:rsidRPr="00550C10">
        <w:rPr>
          <w:rFonts w:asciiTheme="majorHAnsi" w:hAnsiTheme="majorHAnsi" w:cstheme="majorHAnsi"/>
        </w:rPr>
        <w:t xml:space="preserve"> -&gt; classe Monge </w:t>
      </w:r>
      <w:r w:rsidRPr="00550C10">
        <w:rPr>
          <w:rFonts w:asciiTheme="majorHAnsi" w:hAnsiTheme="majorHAnsi" w:cstheme="majorHAnsi"/>
        </w:rPr>
        <w:tab/>
        <w:t>-&gt; Recuperar Vida</w:t>
      </w:r>
      <w:r w:rsidRPr="00550C10">
        <w:rPr>
          <w:rFonts w:asciiTheme="majorHAnsi" w:hAnsiTheme="majorHAnsi" w:cstheme="majorHAnsi"/>
        </w:rPr>
        <w:tab/>
        <w:t>-&gt; cura</w:t>
      </w:r>
    </w:p>
    <w:p w:rsidR="00E77AB5" w:rsidRPr="00550C10" w:rsidRDefault="00E77AB5" w:rsidP="00E77AB5">
      <w:pPr>
        <w:jc w:val="both"/>
        <w:rPr>
          <w:rFonts w:asciiTheme="majorHAnsi" w:hAnsiTheme="majorHAnsi" w:cstheme="majorHAnsi"/>
        </w:rPr>
      </w:pPr>
      <w:r w:rsidRPr="00550C10">
        <w:rPr>
          <w:rFonts w:asciiTheme="majorHAnsi" w:hAnsiTheme="majorHAnsi" w:cstheme="majorHAnsi"/>
        </w:rPr>
        <w:tab/>
      </w:r>
      <w:r w:rsidRPr="00550C10">
        <w:rPr>
          <w:rFonts w:asciiTheme="majorHAnsi" w:hAnsiTheme="majorHAnsi" w:cstheme="majorHAnsi"/>
        </w:rPr>
        <w:tab/>
      </w:r>
      <w:r w:rsidRPr="00550C10">
        <w:rPr>
          <w:rFonts w:asciiTheme="majorHAnsi" w:hAnsiTheme="majorHAnsi" w:cstheme="majorHAnsi"/>
        </w:rPr>
        <w:tab/>
        <w:t>-&gt; Escudo Supremo</w:t>
      </w:r>
      <w:r w:rsidRPr="00550C10">
        <w:rPr>
          <w:rFonts w:asciiTheme="majorHAnsi" w:hAnsiTheme="majorHAnsi" w:cstheme="majorHAnsi"/>
        </w:rPr>
        <w:tab/>
        <w:t>-&gt; defesa</w:t>
      </w:r>
    </w:p>
    <w:p w:rsidR="00E77AB5" w:rsidRPr="00550C10" w:rsidRDefault="00E77AB5" w:rsidP="00E77AB5">
      <w:pPr>
        <w:jc w:val="both"/>
        <w:rPr>
          <w:rFonts w:asciiTheme="majorHAnsi" w:hAnsiTheme="majorHAnsi" w:cstheme="majorHAnsi"/>
        </w:rPr>
      </w:pPr>
      <w:r w:rsidRPr="00550C10">
        <w:rPr>
          <w:rFonts w:asciiTheme="majorHAnsi" w:hAnsiTheme="majorHAnsi" w:cstheme="majorHAnsi"/>
        </w:rPr>
        <w:t xml:space="preserve">Cada personagem deve pertencer exclusivamente a uma única classe. Uma classe pode ter uma ou mais habilidades. E uma habilidade deve pertencer a exclusivamente um único tipo de habilidade. </w:t>
      </w:r>
    </w:p>
    <w:p w:rsidR="00E77AB5" w:rsidRPr="00550C10" w:rsidRDefault="00E77AB5" w:rsidP="00E77AB5">
      <w:pPr>
        <w:jc w:val="both"/>
        <w:rPr>
          <w:rFonts w:asciiTheme="majorHAnsi" w:hAnsiTheme="majorHAnsi" w:cstheme="majorHAnsi"/>
        </w:rPr>
      </w:pPr>
      <w:r w:rsidRPr="00550C10">
        <w:rPr>
          <w:rFonts w:asciiTheme="majorHAnsi" w:hAnsiTheme="majorHAnsi" w:cstheme="majorHAnsi"/>
        </w:rPr>
        <w:t>Para que o jogo tenha início, HROADS disponibilizou um conteúdo com algumas informações sobre como ele quer que o jogo seja construído.</w:t>
      </w:r>
    </w:p>
    <w:p w:rsidR="00E77AB5" w:rsidRPr="00550C10" w:rsidRDefault="00E77AB5" w:rsidP="00E77AB5">
      <w:pPr>
        <w:jc w:val="both"/>
        <w:rPr>
          <w:rFonts w:asciiTheme="majorHAnsi" w:hAnsiTheme="majorHAnsi" w:cstheme="majorHAnsi"/>
        </w:rPr>
      </w:pPr>
    </w:p>
    <w:p w:rsidR="00E77AB5" w:rsidRPr="00550C10" w:rsidRDefault="00E77AB5" w:rsidP="00E77AB5">
      <w:pPr>
        <w:jc w:val="both"/>
        <w:rPr>
          <w:rFonts w:asciiTheme="majorHAnsi" w:hAnsiTheme="majorHAnsi" w:cstheme="majorHAnsi"/>
          <w:b/>
          <w:color w:val="FF0000"/>
        </w:rPr>
      </w:pPr>
      <w:r w:rsidRPr="00550C10">
        <w:rPr>
          <w:rFonts w:asciiTheme="majorHAnsi" w:hAnsiTheme="majorHAnsi" w:cstheme="majorHAnsi"/>
          <w:b/>
          <w:color w:val="FF0000"/>
        </w:rPr>
        <w:t>Classes</w:t>
      </w:r>
    </w:p>
    <w:p w:rsidR="00E77AB5" w:rsidRPr="00550C10" w:rsidRDefault="00E77AB5" w:rsidP="00E77AB5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Bárbaro (Lança Mortal, Escudo Supremo)</w:t>
      </w:r>
    </w:p>
    <w:p w:rsidR="00E77AB5" w:rsidRPr="00550C10" w:rsidRDefault="00E77AB5" w:rsidP="00E77AB5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Cruzado (Escudo Supremo)</w:t>
      </w:r>
    </w:p>
    <w:p w:rsidR="00E77AB5" w:rsidRPr="00550C10" w:rsidRDefault="00E77AB5" w:rsidP="00E77AB5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Caçadora de Demônios (Lança Mortal)</w:t>
      </w:r>
    </w:p>
    <w:p w:rsidR="00E77AB5" w:rsidRPr="00550C10" w:rsidRDefault="00E77AB5" w:rsidP="00E77AB5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Monge (Recuperar Vida, Escudo Supremo)</w:t>
      </w:r>
    </w:p>
    <w:p w:rsidR="00E77AB5" w:rsidRPr="00550C10" w:rsidRDefault="00E77AB5" w:rsidP="00E77AB5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Necromante (começa sem habilidades)</w:t>
      </w:r>
    </w:p>
    <w:p w:rsidR="00E77AB5" w:rsidRPr="00550C10" w:rsidRDefault="00E77AB5" w:rsidP="00E77AB5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Feiticeiro (Recuperar Vida)</w:t>
      </w:r>
    </w:p>
    <w:p w:rsidR="00E77AB5" w:rsidRPr="00550C10" w:rsidRDefault="00E77AB5" w:rsidP="00E77AB5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550C10">
        <w:rPr>
          <w:rFonts w:asciiTheme="majorHAnsi" w:hAnsiTheme="majorHAnsi" w:cstheme="majorHAnsi"/>
          <w:sz w:val="20"/>
          <w:szCs w:val="20"/>
        </w:rPr>
        <w:t>Arcanista</w:t>
      </w:r>
      <w:proofErr w:type="spellEnd"/>
      <w:r w:rsidRPr="00550C10">
        <w:rPr>
          <w:rFonts w:asciiTheme="majorHAnsi" w:hAnsiTheme="majorHAnsi" w:cstheme="majorHAnsi"/>
          <w:sz w:val="20"/>
          <w:szCs w:val="20"/>
        </w:rPr>
        <w:t xml:space="preserve"> (começa sem habilidades)</w:t>
      </w:r>
    </w:p>
    <w:p w:rsidR="00E77AB5" w:rsidRPr="00550C10" w:rsidRDefault="00E77AB5" w:rsidP="00E77AB5">
      <w:pPr>
        <w:jc w:val="both"/>
        <w:rPr>
          <w:rFonts w:asciiTheme="majorHAnsi" w:hAnsiTheme="majorHAnsi" w:cstheme="majorHAnsi"/>
          <w:b/>
          <w:color w:val="FF0000"/>
        </w:rPr>
      </w:pPr>
      <w:r w:rsidRPr="00550C10">
        <w:rPr>
          <w:rFonts w:asciiTheme="majorHAnsi" w:hAnsiTheme="majorHAnsi" w:cstheme="majorHAnsi"/>
          <w:b/>
          <w:color w:val="FF0000"/>
        </w:rPr>
        <w:t>Habilidades</w:t>
      </w:r>
    </w:p>
    <w:p w:rsidR="00E77AB5" w:rsidRPr="00550C10" w:rsidRDefault="00E77AB5" w:rsidP="00E77AB5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lastRenderedPageBreak/>
        <w:t>Lança Mortal (tipo de habilidade: ataque)</w:t>
      </w:r>
    </w:p>
    <w:p w:rsidR="00E77AB5" w:rsidRPr="00550C10" w:rsidRDefault="00E77AB5" w:rsidP="00E77AB5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Escudo Supremo (tipo de habilidade: defesa)</w:t>
      </w:r>
    </w:p>
    <w:p w:rsidR="00E77AB5" w:rsidRPr="00550C10" w:rsidRDefault="00E77AB5" w:rsidP="00E77AB5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Recuperar Vida (tipo de habilidade: cura)</w:t>
      </w:r>
    </w:p>
    <w:p w:rsidR="00E77AB5" w:rsidRPr="00550C10" w:rsidRDefault="00E77AB5" w:rsidP="00E77AB5">
      <w:pPr>
        <w:jc w:val="both"/>
        <w:rPr>
          <w:rFonts w:asciiTheme="majorHAnsi" w:hAnsiTheme="majorHAnsi" w:cstheme="majorHAnsi"/>
          <w:b/>
          <w:color w:val="FF0000"/>
        </w:rPr>
      </w:pPr>
      <w:r w:rsidRPr="00550C10">
        <w:rPr>
          <w:rFonts w:asciiTheme="majorHAnsi" w:hAnsiTheme="majorHAnsi" w:cstheme="majorHAnsi"/>
          <w:b/>
          <w:color w:val="FF0000"/>
        </w:rPr>
        <w:t>Tipos de Habilidades</w:t>
      </w:r>
    </w:p>
    <w:p w:rsidR="00E77AB5" w:rsidRPr="00550C10" w:rsidRDefault="00E77AB5" w:rsidP="00E77AB5">
      <w:pPr>
        <w:pStyle w:val="PargrafodaLista"/>
        <w:numPr>
          <w:ilvl w:val="0"/>
          <w:numId w:val="7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Ataque</w:t>
      </w:r>
    </w:p>
    <w:p w:rsidR="00E77AB5" w:rsidRPr="00550C10" w:rsidRDefault="00E77AB5" w:rsidP="00E77AB5">
      <w:pPr>
        <w:pStyle w:val="PargrafodaLista"/>
        <w:numPr>
          <w:ilvl w:val="0"/>
          <w:numId w:val="7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Defesa</w:t>
      </w:r>
    </w:p>
    <w:p w:rsidR="00E77AB5" w:rsidRPr="00550C10" w:rsidRDefault="00E77AB5" w:rsidP="00E77AB5">
      <w:pPr>
        <w:pStyle w:val="PargrafodaLista"/>
        <w:numPr>
          <w:ilvl w:val="0"/>
          <w:numId w:val="7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Cura</w:t>
      </w:r>
    </w:p>
    <w:p w:rsidR="00E77AB5" w:rsidRPr="00550C10" w:rsidRDefault="00E77AB5" w:rsidP="00E77AB5">
      <w:pPr>
        <w:pStyle w:val="PargrafodaLista"/>
        <w:numPr>
          <w:ilvl w:val="0"/>
          <w:numId w:val="7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Magia</w:t>
      </w:r>
      <w:r w:rsidRPr="00550C10">
        <w:rPr>
          <w:rFonts w:asciiTheme="majorHAnsi" w:hAnsiTheme="majorHAnsi" w:cstheme="majorHAnsi"/>
          <w:sz w:val="20"/>
          <w:szCs w:val="20"/>
        </w:rPr>
        <w:tab/>
      </w:r>
    </w:p>
    <w:p w:rsidR="00E77AB5" w:rsidRPr="00550C10" w:rsidRDefault="00E77AB5" w:rsidP="00E77AB5">
      <w:pPr>
        <w:jc w:val="both"/>
        <w:rPr>
          <w:rFonts w:asciiTheme="majorHAnsi" w:hAnsiTheme="majorHAnsi" w:cstheme="majorHAnsi"/>
        </w:rPr>
      </w:pPr>
    </w:p>
    <w:p w:rsidR="00E77AB5" w:rsidRPr="00550C10" w:rsidRDefault="00E77AB5" w:rsidP="00E77AB5">
      <w:pPr>
        <w:jc w:val="both"/>
        <w:rPr>
          <w:rFonts w:asciiTheme="majorHAnsi" w:hAnsiTheme="majorHAnsi" w:cstheme="majorHAnsi"/>
        </w:rPr>
      </w:pPr>
    </w:p>
    <w:p w:rsidR="00E77AB5" w:rsidRPr="00550C10" w:rsidRDefault="00E77AB5" w:rsidP="00E77AB5">
      <w:pPr>
        <w:jc w:val="both"/>
        <w:rPr>
          <w:rFonts w:asciiTheme="majorHAnsi" w:hAnsiTheme="majorHAnsi" w:cstheme="majorHAnsi"/>
        </w:rPr>
      </w:pPr>
    </w:p>
    <w:p w:rsidR="00E77AB5" w:rsidRPr="00550C10" w:rsidRDefault="00E77AB5" w:rsidP="00E77AB5">
      <w:pPr>
        <w:jc w:val="both"/>
        <w:rPr>
          <w:rFonts w:asciiTheme="majorHAnsi" w:hAnsiTheme="majorHAnsi" w:cstheme="majorHAnsi"/>
        </w:rPr>
      </w:pPr>
    </w:p>
    <w:p w:rsidR="00E77AB5" w:rsidRPr="00550C10" w:rsidRDefault="00E77AB5" w:rsidP="00E77AB5">
      <w:pPr>
        <w:jc w:val="both"/>
        <w:rPr>
          <w:rFonts w:asciiTheme="majorHAnsi" w:hAnsiTheme="majorHAnsi" w:cstheme="majorHAnsi"/>
          <w:b/>
          <w:color w:val="FF0000"/>
        </w:rPr>
      </w:pPr>
      <w:r w:rsidRPr="00550C10">
        <w:rPr>
          <w:rFonts w:asciiTheme="majorHAnsi" w:hAnsiTheme="majorHAnsi" w:cstheme="majorHAnsi"/>
          <w:b/>
          <w:color w:val="FF0000"/>
        </w:rPr>
        <w:t>Personagens</w:t>
      </w:r>
    </w:p>
    <w:p w:rsidR="00E77AB5" w:rsidRPr="00550C10" w:rsidRDefault="00E77AB5" w:rsidP="00E77AB5">
      <w:pPr>
        <w:pStyle w:val="PargrafodaLista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:rsidR="00E77AB5" w:rsidRPr="00550C10" w:rsidRDefault="00E77AB5" w:rsidP="00E77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hAnsiTheme="majorHAnsi" w:cstheme="majorHAnsi"/>
        </w:rPr>
      </w:pPr>
      <w:r w:rsidRPr="00550C10">
        <w:rPr>
          <w:rFonts w:asciiTheme="majorHAnsi" w:hAnsiTheme="majorHAnsi" w:cstheme="majorHAnsi"/>
          <w:b/>
          <w:color w:val="FF0000"/>
        </w:rPr>
        <w:tab/>
      </w:r>
      <w:r w:rsidRPr="00550C10">
        <w:rPr>
          <w:rFonts w:asciiTheme="majorHAnsi" w:hAnsiTheme="majorHAnsi" w:cstheme="majorHAnsi"/>
          <w:color w:val="000000" w:themeColor="text1"/>
        </w:rPr>
        <w:t xml:space="preserve">Nome Personagem: </w:t>
      </w:r>
      <w:proofErr w:type="spellStart"/>
      <w:r w:rsidRPr="00550C10">
        <w:rPr>
          <w:rFonts w:asciiTheme="majorHAnsi" w:hAnsiTheme="majorHAnsi" w:cstheme="majorHAnsi"/>
          <w:color w:val="000000" w:themeColor="text1"/>
        </w:rPr>
        <w:t>DeuBug</w:t>
      </w:r>
      <w:proofErr w:type="spellEnd"/>
      <w:r w:rsidRPr="00550C10">
        <w:rPr>
          <w:rFonts w:asciiTheme="majorHAnsi" w:hAnsiTheme="majorHAnsi" w:cstheme="majorHAnsi"/>
        </w:rPr>
        <w:tab/>
      </w:r>
    </w:p>
    <w:p w:rsidR="00E77AB5" w:rsidRPr="00550C10" w:rsidRDefault="00E77AB5" w:rsidP="00E77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</w:rPr>
      </w:pPr>
      <w:r w:rsidRPr="00550C10">
        <w:rPr>
          <w:rFonts w:asciiTheme="majorHAnsi" w:hAnsiTheme="majorHAnsi" w:cstheme="majorHAnsi"/>
        </w:rPr>
        <w:t>Classe: Bárbaro</w:t>
      </w:r>
    </w:p>
    <w:p w:rsidR="00E77AB5" w:rsidRPr="00550C10" w:rsidRDefault="00E77AB5" w:rsidP="00E77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</w:rPr>
      </w:pPr>
      <w:r w:rsidRPr="00550C10">
        <w:rPr>
          <w:rFonts w:asciiTheme="majorHAnsi" w:hAnsiTheme="majorHAnsi" w:cstheme="majorHAnsi"/>
        </w:rPr>
        <w:t>Capacidade Máxima Vida: 100</w:t>
      </w:r>
    </w:p>
    <w:p w:rsidR="00E77AB5" w:rsidRDefault="00E77AB5" w:rsidP="00E77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</w:rPr>
      </w:pPr>
      <w:r w:rsidRPr="00550C10">
        <w:rPr>
          <w:rFonts w:asciiTheme="majorHAnsi" w:hAnsiTheme="majorHAnsi" w:cstheme="majorHAnsi"/>
        </w:rPr>
        <w:t>Capacidade Máxima Mana: 80</w:t>
      </w:r>
    </w:p>
    <w:p w:rsidR="00E77AB5" w:rsidRDefault="00E77AB5" w:rsidP="00E77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Data de Atualização: Data Atual</w:t>
      </w:r>
    </w:p>
    <w:p w:rsidR="00E77AB5" w:rsidRPr="00550C10" w:rsidRDefault="00E77AB5" w:rsidP="00E77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Data de Criação: 18/01/2019</w:t>
      </w:r>
    </w:p>
    <w:p w:rsidR="00E77AB5" w:rsidRPr="00550C10" w:rsidRDefault="00E77AB5" w:rsidP="00E77AB5">
      <w:pPr>
        <w:ind w:firstLine="708"/>
        <w:jc w:val="both"/>
        <w:rPr>
          <w:rFonts w:asciiTheme="majorHAnsi" w:hAnsiTheme="majorHAnsi" w:cstheme="majorHAnsi"/>
        </w:rPr>
      </w:pPr>
    </w:p>
    <w:p w:rsidR="00E77AB5" w:rsidRPr="00550C10" w:rsidRDefault="00E77AB5" w:rsidP="00E77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</w:rPr>
      </w:pPr>
      <w:r w:rsidRPr="00550C10">
        <w:rPr>
          <w:rFonts w:asciiTheme="majorHAnsi" w:hAnsiTheme="majorHAnsi" w:cstheme="majorHAnsi"/>
          <w:color w:val="000000" w:themeColor="text1"/>
        </w:rPr>
        <w:t xml:space="preserve">Nome Personagem: </w:t>
      </w:r>
      <w:proofErr w:type="spellStart"/>
      <w:r w:rsidRPr="00550C10">
        <w:rPr>
          <w:rFonts w:asciiTheme="majorHAnsi" w:hAnsiTheme="majorHAnsi" w:cstheme="majorHAnsi"/>
        </w:rPr>
        <w:t>BitBug</w:t>
      </w:r>
      <w:proofErr w:type="spellEnd"/>
      <w:r w:rsidRPr="00550C10">
        <w:rPr>
          <w:rFonts w:asciiTheme="majorHAnsi" w:hAnsiTheme="majorHAnsi" w:cstheme="majorHAnsi"/>
        </w:rPr>
        <w:tab/>
      </w:r>
    </w:p>
    <w:p w:rsidR="00E77AB5" w:rsidRPr="00550C10" w:rsidRDefault="00E77AB5" w:rsidP="00E77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</w:rPr>
      </w:pPr>
      <w:r w:rsidRPr="00550C10">
        <w:rPr>
          <w:rFonts w:asciiTheme="majorHAnsi" w:hAnsiTheme="majorHAnsi" w:cstheme="majorHAnsi"/>
        </w:rPr>
        <w:t>Classe: Monge</w:t>
      </w:r>
    </w:p>
    <w:p w:rsidR="00E77AB5" w:rsidRPr="00550C10" w:rsidRDefault="00E77AB5" w:rsidP="00E77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</w:rPr>
      </w:pPr>
      <w:r w:rsidRPr="00550C10">
        <w:rPr>
          <w:rFonts w:asciiTheme="majorHAnsi" w:hAnsiTheme="majorHAnsi" w:cstheme="majorHAnsi"/>
        </w:rPr>
        <w:t>Capacidade Máxima Vida: 70</w:t>
      </w:r>
    </w:p>
    <w:p w:rsidR="00E77AB5" w:rsidRDefault="00E77AB5" w:rsidP="00E77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</w:rPr>
      </w:pPr>
      <w:r w:rsidRPr="00550C10">
        <w:rPr>
          <w:rFonts w:asciiTheme="majorHAnsi" w:hAnsiTheme="majorHAnsi" w:cstheme="majorHAnsi"/>
        </w:rPr>
        <w:t>Capacidade Máxima Mana: 100</w:t>
      </w:r>
    </w:p>
    <w:p w:rsidR="00E77AB5" w:rsidRDefault="00E77AB5" w:rsidP="00E77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Data de Atualização: Data Atual</w:t>
      </w:r>
    </w:p>
    <w:p w:rsidR="00E77AB5" w:rsidRPr="00550C10" w:rsidRDefault="00E77AB5" w:rsidP="00E77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Data de Criação: 17/03/2016</w:t>
      </w:r>
    </w:p>
    <w:p w:rsidR="00E77AB5" w:rsidRPr="00550C10" w:rsidRDefault="00E77AB5" w:rsidP="00E77AB5">
      <w:pPr>
        <w:ind w:firstLine="708"/>
        <w:jc w:val="both"/>
        <w:rPr>
          <w:rFonts w:asciiTheme="majorHAnsi" w:hAnsiTheme="majorHAnsi" w:cstheme="majorHAnsi"/>
        </w:rPr>
      </w:pPr>
    </w:p>
    <w:p w:rsidR="00E77AB5" w:rsidRPr="00550C10" w:rsidRDefault="00E77AB5" w:rsidP="00E77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</w:rPr>
      </w:pPr>
      <w:r w:rsidRPr="00550C10">
        <w:rPr>
          <w:rFonts w:asciiTheme="majorHAnsi" w:hAnsiTheme="majorHAnsi" w:cstheme="majorHAnsi"/>
          <w:color w:val="000000" w:themeColor="text1"/>
        </w:rPr>
        <w:t xml:space="preserve">Nome Personagem: </w:t>
      </w:r>
      <w:r w:rsidRPr="00550C10">
        <w:rPr>
          <w:rFonts w:asciiTheme="majorHAnsi" w:hAnsiTheme="majorHAnsi" w:cstheme="majorHAnsi"/>
        </w:rPr>
        <w:t>Fer8</w:t>
      </w:r>
      <w:r w:rsidRPr="00550C10">
        <w:rPr>
          <w:rFonts w:asciiTheme="majorHAnsi" w:hAnsiTheme="majorHAnsi" w:cstheme="majorHAnsi"/>
        </w:rPr>
        <w:tab/>
      </w:r>
    </w:p>
    <w:p w:rsidR="00E77AB5" w:rsidRPr="00550C10" w:rsidRDefault="00E77AB5" w:rsidP="00E77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</w:rPr>
      </w:pPr>
      <w:r w:rsidRPr="00550C10">
        <w:rPr>
          <w:rFonts w:asciiTheme="majorHAnsi" w:hAnsiTheme="majorHAnsi" w:cstheme="majorHAnsi"/>
        </w:rPr>
        <w:t xml:space="preserve">Classe: </w:t>
      </w:r>
      <w:proofErr w:type="spellStart"/>
      <w:r w:rsidRPr="00550C10">
        <w:rPr>
          <w:rFonts w:asciiTheme="majorHAnsi" w:hAnsiTheme="majorHAnsi" w:cstheme="majorHAnsi"/>
        </w:rPr>
        <w:t>Arcanista</w:t>
      </w:r>
      <w:proofErr w:type="spellEnd"/>
    </w:p>
    <w:p w:rsidR="00E77AB5" w:rsidRPr="00550C10" w:rsidRDefault="00E77AB5" w:rsidP="00E77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</w:rPr>
      </w:pPr>
      <w:r w:rsidRPr="00550C10">
        <w:rPr>
          <w:rFonts w:asciiTheme="majorHAnsi" w:hAnsiTheme="majorHAnsi" w:cstheme="majorHAnsi"/>
        </w:rPr>
        <w:t>Capacidade Máxima Vida: 75</w:t>
      </w:r>
    </w:p>
    <w:p w:rsidR="00E77AB5" w:rsidRDefault="00E77AB5" w:rsidP="00E77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</w:rPr>
      </w:pPr>
      <w:r w:rsidRPr="00550C10">
        <w:rPr>
          <w:rFonts w:asciiTheme="majorHAnsi" w:hAnsiTheme="majorHAnsi" w:cstheme="majorHAnsi"/>
        </w:rPr>
        <w:t>Capacidade Máxima Mana: 60</w:t>
      </w:r>
    </w:p>
    <w:p w:rsidR="00E77AB5" w:rsidRDefault="00E77AB5" w:rsidP="00E77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Data de Atualização: Data Atual</w:t>
      </w:r>
    </w:p>
    <w:p w:rsidR="00E77AB5" w:rsidRPr="00550C10" w:rsidRDefault="00E77AB5" w:rsidP="00E77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Data de Criação: 18/03/2018</w:t>
      </w:r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4"/>
    </w:p>
    <w:p w:rsidR="00E77AB5" w:rsidRPr="00550C10" w:rsidRDefault="00E77AB5" w:rsidP="00E77AB5">
      <w:pPr>
        <w:jc w:val="both"/>
        <w:rPr>
          <w:rFonts w:asciiTheme="majorHAnsi" w:hAnsiTheme="majorHAnsi" w:cstheme="majorHAnsi"/>
        </w:rPr>
      </w:pPr>
      <w:r w:rsidRPr="00550C10">
        <w:rPr>
          <w:rFonts w:asciiTheme="majorHAnsi" w:hAnsiTheme="majorHAnsi" w:cstheme="majorHAnsi"/>
        </w:rPr>
        <w:t>O cliente HROADS deseja começar a construir o seu próprio jogo de RPG online. Para isto, ele definiu que cada personagem do jogo, possuirá uma classe e que cada classe do jogo irá possuir uma ou mais habilidades, e esta habilidade pertence somente a um tipo de habilidade.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5" w:name="_Toc533767847"/>
      <w:r>
        <w:lastRenderedPageBreak/>
        <w:t>Modelagem de Software</w:t>
      </w:r>
      <w:bookmarkEnd w:id="5"/>
    </w:p>
    <w:p w:rsidR="00C26497" w:rsidRDefault="00216516">
      <w:r>
        <w:t>Esta sessão tende a demonstrar o que será desenvolvido no banco de dados e quais são as suas representações.</w:t>
      </w:r>
    </w:p>
    <w:p w:rsidR="00DA19B6" w:rsidRDefault="00C92BD1">
      <w:pPr>
        <w:pStyle w:val="cabealho2"/>
      </w:pPr>
      <w:bookmarkStart w:id="6" w:name="_Toc533767848"/>
      <w:r>
        <w:t>Modelo Lógico</w:t>
      </w:r>
      <w:bookmarkEnd w:id="6"/>
    </w:p>
    <w:p w:rsidR="00DA19B6" w:rsidRDefault="005C486D">
      <w:r>
        <w:t>O modelo logico é o modelo que mais se aproxima do que será desenvolvido no banco de dados</w:t>
      </w:r>
    </w:p>
    <w:p w:rsidR="00E77AB5" w:rsidRDefault="00E77AB5">
      <w:r>
        <w:rPr>
          <w:noProof/>
        </w:rPr>
        <w:drawing>
          <wp:inline distT="0" distB="0" distL="0" distR="0">
            <wp:extent cx="5732145" cy="3590925"/>
            <wp:effectExtent l="0" t="0" r="190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_LucasRibeiro_hroads_Logico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7" w:name="_Toc533767849"/>
      <w:r>
        <w:t>Modelo Físico</w:t>
      </w:r>
      <w:bookmarkEnd w:id="7"/>
    </w:p>
    <w:p w:rsidR="005C486D" w:rsidRDefault="005C486D" w:rsidP="005C486D">
      <w:r>
        <w:t>O modelo físico é o modelo onde são adicionados valores para validação da modelagem</w:t>
      </w:r>
    </w:p>
    <w:p w:rsidR="00E77AB5" w:rsidRDefault="00E77AB5" w:rsidP="005C486D">
      <w:r>
        <w:rPr>
          <w:noProof/>
        </w:rPr>
        <w:drawing>
          <wp:inline distT="0" distB="0" distL="0" distR="0">
            <wp:extent cx="5732145" cy="2813050"/>
            <wp:effectExtent l="0" t="0" r="1905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_LucasRibeiro_hroads_Fisic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F37" w:rsidRDefault="008A7F37" w:rsidP="005C486D">
      <w:pPr>
        <w:jc w:val="center"/>
      </w:pPr>
    </w:p>
    <w:p w:rsidR="00C92BD1" w:rsidRDefault="00C92BD1" w:rsidP="008A7F37">
      <w:pPr>
        <w:pStyle w:val="cabealho2"/>
      </w:pPr>
      <w:bookmarkStart w:id="8" w:name="_Toc533767850"/>
      <w:r>
        <w:lastRenderedPageBreak/>
        <w:t>Modelo Conceitual</w:t>
      </w:r>
      <w:bookmarkEnd w:id="8"/>
    </w:p>
    <w:p w:rsidR="00DA19B6" w:rsidRDefault="005C486D">
      <w:r>
        <w:t>O modelo conceitual é uma visualização macro das entidades e relacionamentos</w:t>
      </w:r>
    </w:p>
    <w:p w:rsidR="00E77AB5" w:rsidRDefault="00E77AB5"/>
    <w:p w:rsidR="00E77AB5" w:rsidRDefault="00E77AB5">
      <w:pPr>
        <w:sectPr w:rsidR="00E77AB5" w:rsidSect="007C7D98">
          <w:footerReference w:type="default" r:id="rId19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4010025" cy="51530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_LucasRibeiro_hroads_ModeloConceitual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F87" w:rsidRDefault="009A3F87"/>
    <w:p w:rsidR="00F03B38" w:rsidRDefault="009A3F87" w:rsidP="00E77AB5">
      <w:pPr>
        <w:pStyle w:val="cabealho1"/>
      </w:pPr>
      <w:bookmarkStart w:id="9" w:name="_Toc533767861"/>
      <w:r>
        <w:t>Referências</w:t>
      </w:r>
      <w:bookmarkEnd w:id="9"/>
    </w:p>
    <w:p w:rsidR="00F03B38" w:rsidRDefault="00F03B38" w:rsidP="00F03B38">
      <w:pPr>
        <w:pStyle w:val="cabealho2"/>
      </w:pPr>
      <w:bookmarkStart w:id="10" w:name="_Toc533767862"/>
      <w:r>
        <w:t>Links</w:t>
      </w:r>
      <w:bookmarkEnd w:id="10"/>
    </w:p>
    <w:p w:rsidR="00E77AB5" w:rsidRPr="00E77AB5" w:rsidRDefault="00E77AB5" w:rsidP="00E77AB5">
      <w:hyperlink r:id="rId21" w:history="1">
        <w:r>
          <w:rPr>
            <w:rStyle w:val="Hyperlink"/>
          </w:rPr>
          <w:t>https://github.com/LucasRibeiro03/2s2019-t2-hroads-sprint-1-bd</w:t>
        </w:r>
      </w:hyperlink>
      <w:r>
        <w:t xml:space="preserve"> </w:t>
      </w:r>
    </w:p>
    <w:p w:rsidR="00F03B38" w:rsidRPr="00F03B38" w:rsidRDefault="00F03B38" w:rsidP="00F03B38">
      <w:pPr>
        <w:pStyle w:val="cabealho2"/>
      </w:pPr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4689" w:rsidRDefault="00A44689">
      <w:pPr>
        <w:spacing w:after="0" w:line="240" w:lineRule="auto"/>
      </w:pPr>
      <w:r>
        <w:separator/>
      </w:r>
    </w:p>
  </w:endnote>
  <w:endnote w:type="continuationSeparator" w:id="0">
    <w:p w:rsidR="00A44689" w:rsidRDefault="00A44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5D1" w:rsidRDefault="005F15D1">
    <w:pPr>
      <w:pStyle w:val="Rodap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5D1" w:rsidRDefault="005F15D1">
    <w:pPr>
      <w:pStyle w:val="Rodap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5D1" w:rsidRDefault="005F15D1">
    <w:pPr>
      <w:pStyle w:val="Rodap0"/>
    </w:pPr>
    <w:bookmarkStart w:id="0" w:name="_GoBack"/>
    <w:bookmarkEnd w:id="0"/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A44689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4689" w:rsidRDefault="00A44689">
      <w:pPr>
        <w:spacing w:after="0" w:line="240" w:lineRule="auto"/>
      </w:pPr>
      <w:r>
        <w:separator/>
      </w:r>
    </w:p>
  </w:footnote>
  <w:footnote w:type="continuationSeparator" w:id="0">
    <w:p w:rsidR="00A44689" w:rsidRDefault="00A44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5D1" w:rsidRDefault="005F15D1">
    <w:pPr>
      <w:pStyle w:val="Cabealho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5D1" w:rsidRDefault="005F15D1">
    <w:pPr>
      <w:pStyle w:val="Cabealho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5D1" w:rsidRDefault="005F15D1">
    <w:pPr>
      <w:pStyle w:val="Cabealho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1A8D"/>
    <w:multiLevelType w:val="hybridMultilevel"/>
    <w:tmpl w:val="809456A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F53F4"/>
    <w:multiLevelType w:val="hybridMultilevel"/>
    <w:tmpl w:val="EA3A578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1835AD"/>
    <w:multiLevelType w:val="hybridMultilevel"/>
    <w:tmpl w:val="D08062E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E537E"/>
    <w:rsid w:val="00216516"/>
    <w:rsid w:val="00267CAA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5C486D"/>
    <w:rsid w:val="005F15D1"/>
    <w:rsid w:val="00657A13"/>
    <w:rsid w:val="00661ABB"/>
    <w:rsid w:val="00674BE9"/>
    <w:rsid w:val="00695C1D"/>
    <w:rsid w:val="006D6621"/>
    <w:rsid w:val="006E0CD1"/>
    <w:rsid w:val="006F3AFC"/>
    <w:rsid w:val="00723849"/>
    <w:rsid w:val="00730217"/>
    <w:rsid w:val="00792337"/>
    <w:rsid w:val="007C7D98"/>
    <w:rsid w:val="007F3CBC"/>
    <w:rsid w:val="00894B11"/>
    <w:rsid w:val="008A0AF7"/>
    <w:rsid w:val="008A7F37"/>
    <w:rsid w:val="008B105D"/>
    <w:rsid w:val="008B137F"/>
    <w:rsid w:val="008D4D82"/>
    <w:rsid w:val="00952E23"/>
    <w:rsid w:val="00997D7D"/>
    <w:rsid w:val="009A3F87"/>
    <w:rsid w:val="009E2D84"/>
    <w:rsid w:val="00A25BD2"/>
    <w:rsid w:val="00A44689"/>
    <w:rsid w:val="00A967A8"/>
    <w:rsid w:val="00B36547"/>
    <w:rsid w:val="00BB5B9E"/>
    <w:rsid w:val="00BD3832"/>
    <w:rsid w:val="00BE1D20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77AB5"/>
    <w:rsid w:val="00E95AA4"/>
    <w:rsid w:val="00E96F8D"/>
    <w:rsid w:val="00EB66D8"/>
    <w:rsid w:val="00EF5E21"/>
    <w:rsid w:val="00F03B38"/>
    <w:rsid w:val="00F400AB"/>
    <w:rsid w:val="00F4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6B9C9E2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77AB5"/>
    <w:pPr>
      <w:spacing w:after="160" w:line="259" w:lineRule="auto"/>
      <w:ind w:left="720"/>
      <w:contextualSpacing/>
    </w:pPr>
    <w:rPr>
      <w:rFonts w:eastAsiaTheme="minorHAns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LucasRibeiro03/2s2019-t2-hroads-sprint-1-bd" TargetMode="Externa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footer" Target="footer4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435C"/>
    <w:rsid w:val="00406E44"/>
    <w:rsid w:val="004265B1"/>
    <w:rsid w:val="00571EE0"/>
    <w:rsid w:val="006E63F0"/>
    <w:rsid w:val="00973EE1"/>
    <w:rsid w:val="00AC3D2E"/>
    <w:rsid w:val="00C9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9AD557-234E-4E9E-9295-410BCFF4C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285</TotalTime>
  <Pages>8</Pages>
  <Words>542</Words>
  <Characters>2931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HROADS</dc:subject>
  <dc:creator>Helena Strada</dc:creator>
  <cp:keywords/>
  <dc:description/>
  <cp:lastModifiedBy>Lucas Ribeiro Da Silva</cp:lastModifiedBy>
  <cp:revision>33</cp:revision>
  <dcterms:created xsi:type="dcterms:W3CDTF">2018-12-27T15:45:00Z</dcterms:created>
  <dcterms:modified xsi:type="dcterms:W3CDTF">2019-08-09T19:49:00Z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